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6F893E81B6094C96B858F6680DEDBD99"/>
        </w:placeholder>
        <w:docPartList>
          <w:docPartGallery w:val="Quick Parts"/>
          <w:docPartCategory w:val=" Resume Name"/>
        </w:docPartList>
      </w:sdtPr>
      <w:sdtEndPr/>
      <w:sdtContent>
        <w:p w:rsidR="00C41606" w:rsidRDefault="0067721F">
          <w:pPr>
            <w:pStyle w:val="Title"/>
            <w:rPr>
              <w:rFonts w:asciiTheme="minorHAnsi" w:eastAsiaTheme="minorEastAsia" w:hAnsiTheme="minorHAnsi" w:cstheme="minorHAnsi"/>
              <w:b/>
              <w:caps w:val="0"/>
              <w:color w:val="auto"/>
              <w:spacing w:val="0"/>
              <w:kern w:val="0"/>
              <w:sz w:val="24"/>
              <w:szCs w:val="22"/>
            </w:rPr>
          </w:pPr>
          <w:r w:rsidRPr="002E4554">
            <w:rPr>
              <w:rFonts w:asciiTheme="minorHAnsi" w:eastAsiaTheme="minorEastAsia" w:hAnsiTheme="minorHAnsi" w:cstheme="minorHAnsi"/>
              <w:b/>
              <w:caps w:val="0"/>
              <w:color w:val="auto"/>
              <w:spacing w:val="0"/>
              <w:kern w:val="0"/>
              <w:sz w:val="24"/>
              <w:szCs w:val="22"/>
            </w:rPr>
            <w:t>Jake Ward</w:t>
          </w:r>
          <w:r w:rsidR="00C41606">
            <w:rPr>
              <w:rFonts w:asciiTheme="minorHAnsi" w:eastAsiaTheme="minorEastAsia" w:hAnsiTheme="minorHAnsi" w:cstheme="minorHAnsi"/>
              <w:b/>
              <w:caps w:val="0"/>
              <w:color w:val="auto"/>
              <w:spacing w:val="0"/>
              <w:kern w:val="0"/>
              <w:sz w:val="24"/>
              <w:szCs w:val="22"/>
            </w:rPr>
            <w:t xml:space="preserve">  </w:t>
          </w:r>
        </w:p>
        <w:p w:rsidR="00C41606" w:rsidRDefault="00C41606">
          <w:pPr>
            <w:pStyle w:val="Title"/>
            <w:rPr>
              <w:rFonts w:asciiTheme="minorHAnsi" w:eastAsiaTheme="minorEastAsia" w:hAnsiTheme="minorHAnsi" w:cstheme="minorHAnsi"/>
              <w:b/>
              <w:caps w:val="0"/>
              <w:color w:val="auto"/>
              <w:spacing w:val="0"/>
              <w:kern w:val="0"/>
              <w:sz w:val="24"/>
              <w:szCs w:val="22"/>
            </w:rPr>
          </w:pPr>
          <w:r>
            <w:rPr>
              <w:rFonts w:asciiTheme="minorHAnsi" w:eastAsiaTheme="minorEastAsia" w:hAnsiTheme="minorHAnsi" w:cstheme="minorHAnsi"/>
              <w:b/>
              <w:caps w:val="0"/>
              <w:color w:val="auto"/>
              <w:spacing w:val="0"/>
              <w:kern w:val="0"/>
              <w:sz w:val="24"/>
              <w:szCs w:val="22"/>
            </w:rPr>
            <w:t xml:space="preserve">  </w:t>
          </w:r>
        </w:p>
        <w:p w:rsidR="00E01820" w:rsidRPr="00C41606" w:rsidRDefault="00C41606">
          <w:pPr>
            <w:pStyle w:val="Title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eastAsiaTheme="minorEastAsia" w:hAnsiTheme="minorHAnsi" w:cstheme="minorHAnsi"/>
              <w:caps w:val="0"/>
              <w:color w:val="auto"/>
              <w:spacing w:val="0"/>
              <w:kern w:val="0"/>
              <w:sz w:val="24"/>
              <w:szCs w:val="22"/>
            </w:rPr>
            <w:t>Date of Birth:   20/02/1998</w:t>
          </w:r>
          <w:r>
            <w:rPr>
              <w:rFonts w:asciiTheme="minorHAnsi" w:eastAsiaTheme="minorEastAsia" w:hAnsiTheme="minorHAnsi" w:cstheme="minorHAnsi"/>
              <w:b/>
              <w:caps w:val="0"/>
              <w:color w:val="auto"/>
              <w:spacing w:val="0"/>
              <w:kern w:val="0"/>
              <w:sz w:val="24"/>
              <w:szCs w:val="22"/>
            </w:rPr>
            <w:t xml:space="preserve">   </w:t>
          </w:r>
        </w:p>
        <w:p w:rsidR="00E01820" w:rsidRPr="002E4554" w:rsidRDefault="0067721F">
          <w:pPr>
            <w:pStyle w:val="NoSpacing"/>
            <w:rPr>
              <w:rFonts w:cstheme="minorHAnsi"/>
            </w:rPr>
          </w:pPr>
          <w:r w:rsidRPr="002E4554">
            <w:rPr>
              <w:rFonts w:cstheme="minorHAnsi"/>
            </w:rPr>
            <w:t>4a Hope Farm Road</w:t>
          </w:r>
        </w:p>
        <w:p w:rsidR="0067721F" w:rsidRDefault="0067721F">
          <w:pPr>
            <w:pStyle w:val="NoSpacing"/>
            <w:rPr>
              <w:rFonts w:cstheme="minorHAnsi"/>
            </w:rPr>
          </w:pPr>
          <w:r w:rsidRPr="002E4554">
            <w:rPr>
              <w:rFonts w:cstheme="minorHAnsi"/>
            </w:rPr>
            <w:t>Great Sutton</w:t>
          </w:r>
          <w:r w:rsidR="00C7123B">
            <w:rPr>
              <w:rFonts w:cstheme="minorHAnsi"/>
            </w:rPr>
            <w:t xml:space="preserve">, </w:t>
          </w:r>
          <w:r w:rsidRPr="002E4554">
            <w:rPr>
              <w:rFonts w:cstheme="minorHAnsi"/>
            </w:rPr>
            <w:t>Ellesmere Port</w:t>
          </w:r>
          <w:r w:rsidR="002E4554">
            <w:rPr>
              <w:rFonts w:cstheme="minorHAnsi"/>
            </w:rPr>
            <w:t xml:space="preserve"> </w:t>
          </w:r>
          <w:r w:rsidR="002E4554" w:rsidRPr="002E4554">
            <w:rPr>
              <w:rFonts w:cstheme="minorHAnsi"/>
            </w:rPr>
            <w:t>CH66 2TN</w:t>
          </w:r>
        </w:p>
        <w:p w:rsidR="00073147" w:rsidRPr="002E4554" w:rsidRDefault="00073147">
          <w:pPr>
            <w:pStyle w:val="NoSpacing"/>
            <w:rPr>
              <w:rFonts w:cstheme="minorHAnsi"/>
            </w:rPr>
          </w:pPr>
        </w:p>
        <w:p w:rsidR="0067721F" w:rsidRPr="002E4554" w:rsidRDefault="0067721F">
          <w:pPr>
            <w:pStyle w:val="NoSpacing"/>
            <w:rPr>
              <w:rFonts w:cstheme="minorHAnsi"/>
            </w:rPr>
          </w:pPr>
          <w:r w:rsidRPr="002E4554">
            <w:rPr>
              <w:rFonts w:cstheme="minorHAnsi"/>
            </w:rPr>
            <w:t>House: 0151</w:t>
          </w:r>
          <w:r w:rsidR="00C41606">
            <w:rPr>
              <w:rFonts w:cstheme="minorHAnsi"/>
            </w:rPr>
            <w:t xml:space="preserve"> </w:t>
          </w:r>
          <w:r w:rsidRPr="002E4554">
            <w:rPr>
              <w:rFonts w:cstheme="minorHAnsi"/>
            </w:rPr>
            <w:t>2005135</w:t>
          </w:r>
          <w:r w:rsidR="00C41606">
            <w:rPr>
              <w:rFonts w:cstheme="minorHAnsi"/>
            </w:rPr>
            <w:t xml:space="preserve">             </w:t>
          </w:r>
          <w:r w:rsidR="00B51EAC">
            <w:rPr>
              <w:rFonts w:cstheme="minorHAnsi"/>
            </w:rPr>
            <w:t xml:space="preserve">Mobile: 07805223330 </w:t>
          </w:r>
        </w:p>
        <w:p w:rsidR="00E01820" w:rsidRPr="002E4554" w:rsidRDefault="00C41606">
          <w:pPr>
            <w:rPr>
              <w:rFonts w:cstheme="minorHAnsi"/>
            </w:rPr>
          </w:pPr>
          <w:r>
            <w:rPr>
              <w:rFonts w:cstheme="minorHAnsi"/>
            </w:rPr>
            <w:t>Email:  jakesfacebook@ntlworld.com</w:t>
          </w:r>
        </w:p>
      </w:sdtContent>
    </w:sdt>
    <w:p w:rsidR="00E01820" w:rsidRDefault="003768C7" w:rsidP="0067721F">
      <w:pPr>
        <w:pStyle w:val="SectionHeading"/>
        <w:rPr>
          <w:rFonts w:asciiTheme="minorHAnsi" w:hAnsiTheme="minorHAnsi" w:cstheme="minorHAnsi"/>
          <w:sz w:val="22"/>
          <w:szCs w:val="22"/>
        </w:rPr>
      </w:pPr>
      <w:r w:rsidRPr="002E4554">
        <w:rPr>
          <w:rFonts w:asciiTheme="minorHAnsi" w:hAnsiTheme="minorHAnsi" w:cstheme="minorHAnsi"/>
          <w:sz w:val="22"/>
          <w:szCs w:val="22"/>
        </w:rPr>
        <w:t>Education</w:t>
      </w:r>
    </w:p>
    <w:p w:rsidR="00C7123B" w:rsidRDefault="00C7123B" w:rsidP="00C7123B">
      <w:r>
        <w:t>West Cheshire College Sept 2015 - present</w:t>
      </w:r>
    </w:p>
    <w:p w:rsidR="00C7123B" w:rsidRPr="00C7123B" w:rsidRDefault="00C7123B" w:rsidP="00C7123B">
      <w:r>
        <w:tab/>
        <w:t xml:space="preserve">Studying </w:t>
      </w:r>
      <w:r w:rsidR="00B51EAC">
        <w:t>Level 3 90 Credit Diploma in Software Development</w:t>
      </w:r>
    </w:p>
    <w:p w:rsidR="0067721F" w:rsidRPr="002E4554" w:rsidRDefault="0067721F" w:rsidP="0067721F">
      <w:r w:rsidRPr="002E4554">
        <w:t>Ellesmere Port Cath</w:t>
      </w:r>
      <w:r w:rsidR="00C7123B">
        <w:t>olic High School 2009 – 2015</w:t>
      </w:r>
    </w:p>
    <w:p w:rsidR="00E01820" w:rsidRPr="002E4554" w:rsidRDefault="003768C7">
      <w:pPr>
        <w:rPr>
          <w:rStyle w:val="IntenseEmphasis"/>
          <w:rFonts w:cstheme="minorHAnsi"/>
        </w:rPr>
      </w:pPr>
      <w:r w:rsidRPr="002E4554">
        <w:rPr>
          <w:rFonts w:cstheme="minorHAnsi"/>
        </w:rPr>
        <w:t xml:space="preserve"> </w:t>
      </w:r>
      <w:r w:rsidR="0067721F" w:rsidRPr="002E4554">
        <w:rPr>
          <w:rFonts w:cstheme="minorHAnsi"/>
        </w:rPr>
        <w:t>GCSE Results</w:t>
      </w:r>
    </w:p>
    <w:p w:rsidR="00E01820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IT – A*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History – A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7D132F">
        <w:rPr>
          <w:rFonts w:cstheme="minorHAnsi"/>
          <w:lang w:val="en-GB"/>
        </w:rPr>
        <w:t>Maths</w:t>
      </w:r>
      <w:r w:rsidRPr="002E4554">
        <w:rPr>
          <w:rFonts w:cstheme="minorHAnsi"/>
        </w:rPr>
        <w:t xml:space="preserve"> – B</w:t>
      </w:r>
    </w:p>
    <w:p w:rsidR="0067721F" w:rsidRPr="002E4554" w:rsidRDefault="008E3E5C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Science – B</w:t>
      </w:r>
      <w:r w:rsidR="007D132F">
        <w:rPr>
          <w:rFonts w:cstheme="minorHAnsi"/>
        </w:rPr>
        <w:t xml:space="preserve"> </w:t>
      </w:r>
      <w:r w:rsidR="00F36E4E">
        <w:rPr>
          <w:rFonts w:cstheme="minorHAnsi"/>
        </w:rPr>
        <w:t>(Physics B, Chemistry B, Biology B)</w:t>
      </w:r>
      <w:r w:rsidRPr="002E4554">
        <w:rPr>
          <w:rFonts w:cstheme="minorHAnsi"/>
        </w:rPr>
        <w:t xml:space="preserve"> 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RE – B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Business Studies – C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English Language – C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English Literature – C</w:t>
      </w:r>
    </w:p>
    <w:p w:rsidR="0067721F" w:rsidRPr="002E4554" w:rsidRDefault="0067721F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French – C</w:t>
      </w:r>
    </w:p>
    <w:p w:rsidR="0067721F" w:rsidRPr="002E4554" w:rsidRDefault="0067721F" w:rsidP="008E3E5C">
      <w:pPr>
        <w:pStyle w:val="ListParagraph"/>
        <w:ind w:left="432"/>
        <w:rPr>
          <w:rFonts w:cstheme="minorHAnsi"/>
        </w:rPr>
      </w:pPr>
    </w:p>
    <w:p w:rsidR="008E3E5C" w:rsidRDefault="008E3E5C" w:rsidP="008E3E5C">
      <w:pPr>
        <w:pStyle w:val="ListParagraph"/>
        <w:numPr>
          <w:ilvl w:val="0"/>
          <w:numId w:val="6"/>
        </w:numPr>
        <w:rPr>
          <w:rFonts w:cstheme="minorHAnsi"/>
        </w:rPr>
      </w:pPr>
      <w:r w:rsidRPr="002E4554">
        <w:rPr>
          <w:rFonts w:cstheme="minorHAnsi"/>
        </w:rPr>
        <w:t>BTEC in Aviation Studies</w:t>
      </w:r>
    </w:p>
    <w:p w:rsidR="00354774" w:rsidRDefault="00354774" w:rsidP="008E3E5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Bronze Duke of Edinburgh</w:t>
      </w:r>
    </w:p>
    <w:p w:rsidR="00354774" w:rsidRPr="00402F1D" w:rsidRDefault="00354774" w:rsidP="00402F1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Entry Level in Work Place Hazard Awareness</w:t>
      </w:r>
    </w:p>
    <w:p w:rsidR="00C7123B" w:rsidRDefault="00C7123B" w:rsidP="00C7123B">
      <w:pPr>
        <w:pStyle w:val="SectionHead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 </w:t>
      </w:r>
      <w:r w:rsidR="003768C7" w:rsidRPr="002E4554">
        <w:rPr>
          <w:rFonts w:asciiTheme="minorHAnsi" w:hAnsiTheme="minorHAnsi" w:cstheme="minorHAnsi"/>
          <w:sz w:val="22"/>
          <w:szCs w:val="22"/>
        </w:rPr>
        <w:t>Experience</w:t>
      </w:r>
    </w:p>
    <w:p w:rsidR="00C7123B" w:rsidRDefault="00C7123B" w:rsidP="00C7123B">
      <w:r>
        <w:t>Brio Leisure: Feb 2015 – Present, Lifeguard/Leisure Attendant</w:t>
      </w:r>
    </w:p>
    <w:p w:rsidR="008E3E5C" w:rsidRPr="002E4554" w:rsidRDefault="008E3E5C" w:rsidP="008E3E5C">
      <w:pPr>
        <w:pStyle w:val="NoSpacing"/>
        <w:rPr>
          <w:rFonts w:eastAsiaTheme="majorEastAsia" w:cstheme="minorHAnsi"/>
        </w:rPr>
      </w:pPr>
      <w:r w:rsidRPr="002E4554">
        <w:rPr>
          <w:rFonts w:eastAsiaTheme="majorEastAsia" w:cstheme="minorHAnsi"/>
        </w:rPr>
        <w:t>Turtle Tots</w:t>
      </w:r>
      <w:r w:rsidR="00A4237E">
        <w:rPr>
          <w:rFonts w:eastAsiaTheme="majorEastAsia" w:cstheme="minorHAnsi"/>
        </w:rPr>
        <w:t>:</w:t>
      </w:r>
      <w:r w:rsidR="00C7123B">
        <w:rPr>
          <w:rFonts w:eastAsiaTheme="majorEastAsia" w:cstheme="minorHAnsi"/>
        </w:rPr>
        <w:t xml:space="preserve"> June </w:t>
      </w:r>
      <w:r w:rsidR="00346220">
        <w:rPr>
          <w:rFonts w:eastAsiaTheme="majorEastAsia" w:cstheme="minorHAnsi"/>
        </w:rPr>
        <w:t>2014 – March</w:t>
      </w:r>
      <w:bookmarkStart w:id="0" w:name="_GoBack"/>
      <w:bookmarkEnd w:id="0"/>
      <w:r w:rsidR="00C7123B">
        <w:rPr>
          <w:rFonts w:eastAsiaTheme="majorEastAsia" w:cstheme="minorHAnsi"/>
        </w:rPr>
        <w:t xml:space="preserve"> 2015, Pool assistant</w:t>
      </w:r>
    </w:p>
    <w:p w:rsidR="00E01820" w:rsidRPr="002E4554" w:rsidRDefault="00E01820" w:rsidP="008E3E5C">
      <w:pPr>
        <w:pStyle w:val="NoSpacing"/>
        <w:rPr>
          <w:rStyle w:val="Emphasis"/>
          <w:rFonts w:eastAsiaTheme="majorEastAsia" w:cstheme="minorHAnsi"/>
          <w:i w:val="0"/>
          <w:iCs w:val="0"/>
        </w:rPr>
      </w:pPr>
    </w:p>
    <w:p w:rsidR="008E3E5C" w:rsidRPr="002E4554" w:rsidRDefault="008E3E5C" w:rsidP="008E3E5C">
      <w:pPr>
        <w:spacing w:after="0"/>
        <w:rPr>
          <w:rFonts w:cstheme="minorHAnsi"/>
        </w:rPr>
      </w:pPr>
      <w:r w:rsidRPr="002E4554">
        <w:rPr>
          <w:rFonts w:cstheme="minorHAnsi"/>
        </w:rPr>
        <w:t>Direct2Door</w:t>
      </w:r>
      <w:r w:rsidR="00A4237E">
        <w:rPr>
          <w:rFonts w:cstheme="minorHAnsi"/>
        </w:rPr>
        <w:t xml:space="preserve">: </w:t>
      </w:r>
      <w:r w:rsidR="00C7123B">
        <w:rPr>
          <w:rFonts w:cstheme="minorHAnsi"/>
        </w:rPr>
        <w:t xml:space="preserve">March </w:t>
      </w:r>
      <w:r w:rsidR="00346220">
        <w:rPr>
          <w:rFonts w:cstheme="minorHAnsi"/>
        </w:rPr>
        <w:t>20</w:t>
      </w:r>
      <w:r w:rsidR="00C7123B">
        <w:rPr>
          <w:rFonts w:cstheme="minorHAnsi"/>
        </w:rPr>
        <w:t>11 – March 2015, Paperboy</w:t>
      </w:r>
    </w:p>
    <w:p w:rsidR="00C7123B" w:rsidRDefault="00C7123B" w:rsidP="008E3E5C">
      <w:pPr>
        <w:spacing w:after="0"/>
        <w:rPr>
          <w:rFonts w:cstheme="minorHAnsi"/>
        </w:rPr>
      </w:pPr>
    </w:p>
    <w:p w:rsidR="00C7123B" w:rsidRPr="002E4554" w:rsidRDefault="00C7123B" w:rsidP="008E3E5C">
      <w:pPr>
        <w:spacing w:after="0"/>
        <w:rPr>
          <w:rFonts w:cstheme="minorHAnsi"/>
        </w:rPr>
      </w:pPr>
      <w:r>
        <w:rPr>
          <w:rFonts w:cstheme="minorHAnsi"/>
        </w:rPr>
        <w:t>One Week Work Experience at Chester University with Dominic Langmead:  July 2014</w:t>
      </w:r>
    </w:p>
    <w:p w:rsidR="00E01820" w:rsidRPr="002E4554" w:rsidRDefault="003768C7">
      <w:pPr>
        <w:pStyle w:val="SectionHeading"/>
        <w:rPr>
          <w:rFonts w:asciiTheme="minorHAnsi" w:hAnsiTheme="minorHAnsi" w:cstheme="minorHAnsi"/>
          <w:sz w:val="22"/>
          <w:szCs w:val="22"/>
        </w:rPr>
      </w:pPr>
      <w:r w:rsidRPr="002E4554">
        <w:rPr>
          <w:rFonts w:asciiTheme="minorHAnsi" w:hAnsiTheme="minorHAnsi" w:cstheme="minorHAnsi"/>
          <w:sz w:val="22"/>
          <w:szCs w:val="22"/>
        </w:rPr>
        <w:t>Skills</w:t>
      </w:r>
    </w:p>
    <w:p w:rsidR="006637A2" w:rsidRDefault="00C7123B" w:rsidP="006637A2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>
        <w:rPr>
          <w:rFonts w:cstheme="minorHAnsi"/>
        </w:rPr>
        <w:t xml:space="preserve">Previously, </w:t>
      </w:r>
      <w:r w:rsidR="008E3E5C" w:rsidRPr="002E4554">
        <w:rPr>
          <w:rFonts w:cstheme="minorHAnsi"/>
        </w:rPr>
        <w:t>Sergeant a</w:t>
      </w:r>
      <w:r>
        <w:rPr>
          <w:rFonts w:cstheme="minorHAnsi"/>
        </w:rPr>
        <w:t>t 1074 Ellesmere Port Air Cadets</w:t>
      </w:r>
    </w:p>
    <w:p w:rsidR="006637A2" w:rsidRDefault="006637A2" w:rsidP="006637A2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Leadership and development course – 2013 </w:t>
      </w:r>
    </w:p>
    <w:p w:rsidR="00D246F8" w:rsidRDefault="008E3E5C" w:rsidP="00C7123B">
      <w:pPr>
        <w:pStyle w:val="ListParagraph"/>
        <w:numPr>
          <w:ilvl w:val="0"/>
          <w:numId w:val="4"/>
        </w:numPr>
        <w:ind w:hanging="288"/>
        <w:rPr>
          <w:rFonts w:cstheme="minorHAnsi"/>
        </w:rPr>
      </w:pPr>
      <w:r w:rsidRPr="002E4554">
        <w:rPr>
          <w:rFonts w:cstheme="minorHAnsi"/>
        </w:rPr>
        <w:t>Qualified lifeguard</w:t>
      </w:r>
      <w:r w:rsidR="00B51EAC">
        <w:rPr>
          <w:rFonts w:cstheme="minorHAnsi"/>
        </w:rPr>
        <w:t>, First Aid Trained</w:t>
      </w:r>
      <w:r w:rsidR="00AF7F2A">
        <w:rPr>
          <w:rFonts w:cstheme="minorHAnsi"/>
        </w:rPr>
        <w:t xml:space="preserve"> and AED Trained</w:t>
      </w:r>
    </w:p>
    <w:p w:rsidR="00B51EAC" w:rsidRPr="00C7123B" w:rsidRDefault="00B51EAC" w:rsidP="00B51EAC">
      <w:pPr>
        <w:pStyle w:val="ListParagraph"/>
        <w:ind w:left="432"/>
        <w:rPr>
          <w:rFonts w:cstheme="minorHAnsi"/>
        </w:rPr>
      </w:pPr>
    </w:p>
    <w:sectPr w:rsidR="00B51EAC" w:rsidRPr="00C7123B" w:rsidSect="00620F80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C3" w:rsidRDefault="00501AC3">
      <w:pPr>
        <w:spacing w:after="0" w:line="240" w:lineRule="auto"/>
      </w:pPr>
      <w:r>
        <w:separator/>
      </w:r>
    </w:p>
  </w:endnote>
  <w:endnote w:type="continuationSeparator" w:id="0">
    <w:p w:rsidR="00501AC3" w:rsidRDefault="0050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00000287" w:usb1="080E0000" w:usb2="00000010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20" w:rsidRDefault="00E4298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27520" cy="9099550"/>
              <wp:effectExtent l="0" t="0" r="27940" b="2286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7520" cy="90995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E673F68" id="Rectangle 4" o:spid="_x0000_s1026" style="position:absolute;margin-left:0;margin-top:0;width:537.6pt;height:716.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1B6DCEE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63178C6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01820" w:rsidRDefault="00E4298B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86410" cy="2087245"/>
              <wp:effectExtent l="0" t="0" r="2540" b="1905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6410" cy="208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01820" w:rsidRDefault="003768C7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3pt;height:164.3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" filled="f" stroked="f" strokeweight=".5pt">
              <v:path arrowok="t"/>
              <v:textbox style="layout-flow:vertical;mso-fit-shape-to-text:t" inset="0,0,0,0">
                <w:txbxContent>
                  <w:p w:rsidR="00E01820" w:rsidRDefault="003768C7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C3" w:rsidRDefault="00501AC3">
      <w:pPr>
        <w:spacing w:after="0" w:line="240" w:lineRule="auto"/>
      </w:pPr>
      <w:r>
        <w:separator/>
      </w:r>
    </w:p>
  </w:footnote>
  <w:footnote w:type="continuationSeparator" w:id="0">
    <w:p w:rsidR="00501AC3" w:rsidRDefault="00501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20" w:rsidRDefault="00E4298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posOffset>-204470</wp:posOffset>
              </wp:positionH>
              <wp:positionV relativeFrom="margin">
                <wp:posOffset>-217170</wp:posOffset>
              </wp:positionV>
              <wp:extent cx="6831330" cy="9107805"/>
              <wp:effectExtent l="5080" t="11430" r="12700" b="571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31330" cy="91078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15481F" id="Rectangle 1" o:spid="_x0000_s1026" style="position:absolute;margin-left:-16.1pt;margin-top:-17.1pt;width:537.9pt;height:717.15pt;z-index:251680768;visibility:visible;mso-wrap-style:square;mso-width-percent:107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" fill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C3E4B2B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BD5E50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01820" w:rsidRDefault="00E01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8523744"/>
    <w:multiLevelType w:val="hybridMultilevel"/>
    <w:tmpl w:val="D8D8976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6473E75"/>
    <w:multiLevelType w:val="hybridMultilevel"/>
    <w:tmpl w:val="C4B4BC28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1F"/>
    <w:rsid w:val="00073147"/>
    <w:rsid w:val="002E4554"/>
    <w:rsid w:val="00346220"/>
    <w:rsid w:val="00354774"/>
    <w:rsid w:val="003768C7"/>
    <w:rsid w:val="003B1BC7"/>
    <w:rsid w:val="003F4281"/>
    <w:rsid w:val="00402F1D"/>
    <w:rsid w:val="00501AC3"/>
    <w:rsid w:val="00620F80"/>
    <w:rsid w:val="006637A2"/>
    <w:rsid w:val="0067721F"/>
    <w:rsid w:val="007D132F"/>
    <w:rsid w:val="00803F05"/>
    <w:rsid w:val="008B04D4"/>
    <w:rsid w:val="008E3E5C"/>
    <w:rsid w:val="00A4237E"/>
    <w:rsid w:val="00AB68B7"/>
    <w:rsid w:val="00AF7F2A"/>
    <w:rsid w:val="00B51EAC"/>
    <w:rsid w:val="00C41606"/>
    <w:rsid w:val="00C7123B"/>
    <w:rsid w:val="00D246F8"/>
    <w:rsid w:val="00E01820"/>
    <w:rsid w:val="00E4298B"/>
    <w:rsid w:val="00F36E4E"/>
    <w:rsid w:val="00F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F753A"/>
  <w15:docId w15:val="{F103EFB7-8266-42D1-A74F-8E5919B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893E81B6094C96B858F6680DEDB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AEC10-3052-4AC5-B644-2EE4D3A6C190}"/>
      </w:docPartPr>
      <w:docPartBody>
        <w:p w:rsidR="00843C39" w:rsidRDefault="00CC4175">
          <w:pPr>
            <w:pStyle w:val="6F893E81B6094C96B858F6680DEDBD99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00000287" w:usb1="080E0000" w:usb2="00000010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175"/>
    <w:rsid w:val="00012AEB"/>
    <w:rsid w:val="00732CB5"/>
    <w:rsid w:val="00782485"/>
    <w:rsid w:val="00843C39"/>
    <w:rsid w:val="00C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43C39"/>
    <w:rPr>
      <w:color w:val="808080"/>
    </w:rPr>
  </w:style>
  <w:style w:type="paragraph" w:customStyle="1" w:styleId="6F893E81B6094C96B858F6680DEDBD99">
    <w:name w:val="6F893E81B6094C96B858F6680DEDBD99"/>
    <w:rsid w:val="00843C39"/>
  </w:style>
  <w:style w:type="paragraph" w:customStyle="1" w:styleId="5BAFEF1E4BE946B19FDC04409FAABF45">
    <w:name w:val="5BAFEF1E4BE946B19FDC04409FAABF45"/>
    <w:rsid w:val="00843C39"/>
  </w:style>
  <w:style w:type="paragraph" w:customStyle="1" w:styleId="14A1A9B11E084014932875DBF0E8BAC3">
    <w:name w:val="14A1A9B11E084014932875DBF0E8BAC3"/>
    <w:rsid w:val="00843C39"/>
  </w:style>
  <w:style w:type="paragraph" w:customStyle="1" w:styleId="3A32F046AC9340DABDABEDC7443449DF">
    <w:name w:val="3A32F046AC9340DABDABEDC7443449DF"/>
    <w:rsid w:val="00843C39"/>
  </w:style>
  <w:style w:type="paragraph" w:customStyle="1" w:styleId="B7BB21EF8D2B4750B52878844BE40E02">
    <w:name w:val="B7BB21EF8D2B4750B52878844BE40E02"/>
    <w:rsid w:val="00843C39"/>
  </w:style>
  <w:style w:type="paragraph" w:customStyle="1" w:styleId="1FA9243281E642D7BDBE63264C39CD0E">
    <w:name w:val="1FA9243281E642D7BDBE63264C39CD0E"/>
    <w:rsid w:val="00843C39"/>
  </w:style>
  <w:style w:type="paragraph" w:customStyle="1" w:styleId="8386B865061742B382BDD00DDECE582D">
    <w:name w:val="8386B865061742B382BDD00DDECE582D"/>
    <w:rsid w:val="00843C39"/>
  </w:style>
  <w:style w:type="paragraph" w:customStyle="1" w:styleId="A0329A6EE06F4BEDAABFC663230991E9">
    <w:name w:val="A0329A6EE06F4BEDAABFC663230991E9"/>
    <w:rsid w:val="00843C39"/>
  </w:style>
  <w:style w:type="paragraph" w:customStyle="1" w:styleId="0BBEA7CB986446CAA8C429B262FE46EA">
    <w:name w:val="0BBEA7CB986446CAA8C429B262FE46EA"/>
    <w:rsid w:val="00843C39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43C39"/>
    <w:rPr>
      <w:b/>
      <w:bCs/>
      <w:i/>
      <w:iCs/>
      <w:color w:val="44546A" w:themeColor="text2"/>
    </w:rPr>
  </w:style>
  <w:style w:type="paragraph" w:customStyle="1" w:styleId="F719F8E292ED420782DC6F993AB4F036">
    <w:name w:val="F719F8E292ED420782DC6F993AB4F036"/>
    <w:rsid w:val="00843C39"/>
  </w:style>
  <w:style w:type="paragraph" w:customStyle="1" w:styleId="A9F0F9343D4944ADBFF893BEFF74C8E6">
    <w:name w:val="A9F0F9343D4944ADBFF893BEFF74C8E6"/>
    <w:rsid w:val="00843C39"/>
  </w:style>
  <w:style w:type="paragraph" w:customStyle="1" w:styleId="B655F619CB8446059CE87E2A6243C9F3">
    <w:name w:val="B655F619CB8446059CE87E2A6243C9F3"/>
    <w:rsid w:val="00843C39"/>
  </w:style>
  <w:style w:type="paragraph" w:customStyle="1" w:styleId="15C82A22AA7248749DBE42C9CF777976">
    <w:name w:val="15C82A22AA7248749DBE42C9CF777976"/>
    <w:rsid w:val="00843C39"/>
  </w:style>
  <w:style w:type="paragraph" w:customStyle="1" w:styleId="5B9E9A8AA0E044AEBA59EC21FB711C22">
    <w:name w:val="5B9E9A8AA0E044AEBA59EC21FB711C22"/>
    <w:rsid w:val="00843C39"/>
  </w:style>
  <w:style w:type="character" w:styleId="Emphasis">
    <w:name w:val="Emphasis"/>
    <w:basedOn w:val="DefaultParagraphFont"/>
    <w:uiPriority w:val="20"/>
    <w:qFormat/>
    <w:rsid w:val="00843C39"/>
    <w:rPr>
      <w:i/>
      <w:iCs/>
    </w:rPr>
  </w:style>
  <w:style w:type="paragraph" w:customStyle="1" w:styleId="B193CF24C15B45B18D516E5475928D8F">
    <w:name w:val="B193CF24C15B45B18D516E5475928D8F"/>
    <w:rsid w:val="00843C39"/>
  </w:style>
  <w:style w:type="paragraph" w:customStyle="1" w:styleId="817F92DE6A7342EB8C0DC23FF366C7DC">
    <w:name w:val="817F92DE6A7342EB8C0DC23FF366C7DC"/>
    <w:rsid w:val="00843C39"/>
  </w:style>
  <w:style w:type="paragraph" w:customStyle="1" w:styleId="9A8D6530C79C4DAB8186C6F927F74198">
    <w:name w:val="9A8D6530C79C4DAB8186C6F927F74198"/>
    <w:rsid w:val="00843C39"/>
  </w:style>
  <w:style w:type="paragraph" w:customStyle="1" w:styleId="A3A786885CB34E4C93449E1A34A97AC6">
    <w:name w:val="A3A786885CB34E4C93449E1A34A97AC6"/>
    <w:rsid w:val="00843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4a Hope Farm Road</CompanyAddress>
  <CompanyPhone/>
  <CompanyFax/>
  <CompanyEmail>jakesfacebook@ntlworld.com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6E83465-F55A-4053-852D-58617554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Ward, Jake (9800237720)</cp:lastModifiedBy>
  <cp:revision>6</cp:revision>
  <dcterms:created xsi:type="dcterms:W3CDTF">2016-03-30T12:09:00Z</dcterms:created>
  <dcterms:modified xsi:type="dcterms:W3CDTF">2016-12-04T21:34:00Z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